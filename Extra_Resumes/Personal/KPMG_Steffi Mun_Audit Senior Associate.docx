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433" w:rsidRPr="00091F76" w:rsidRDefault="004D569B" w:rsidP="00A0259A">
      <w:pPr>
        <w:pStyle w:val="ContactInfo"/>
        <w:ind w:left="1440"/>
        <w:jc w:val="left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noProof/>
          <w:lang w:val="en-SG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693420" cy="924560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ume2downsized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rPr>
            <w:rFonts w:asciiTheme="majorHAnsi" w:eastAsia="Times New Roman" w:hAnsiTheme="majorHAnsi" w:cstheme="majorHAnsi"/>
            <w:color w:val="000000"/>
            <w:sz w:val="20"/>
          </w:rPr>
          <w:alias w:val="Street Address"/>
          <w:tag w:val="Street Address"/>
          <w:id w:val="1415969137"/>
          <w:placeholder>
            <w:docPart w:val="6CBE08E9E7DC49B0B29F95F5BEAC734C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AD58C0" w:rsidRPr="00091F76">
            <w:rPr>
              <w:rFonts w:asciiTheme="majorHAnsi" w:eastAsia="Times New Roman" w:hAnsiTheme="majorHAnsi" w:cstheme="majorHAnsi"/>
              <w:color w:val="000000"/>
              <w:sz w:val="20"/>
            </w:rPr>
            <w:t>5 Tanah Merah Kechil Road #12-03, Singapore 466665</w:t>
          </w:r>
        </w:sdtContent>
      </w:sdt>
    </w:p>
    <w:sdt>
      <w:sdtPr>
        <w:rPr>
          <w:rFonts w:asciiTheme="majorHAnsi" w:eastAsia="Times New Roman" w:hAnsiTheme="majorHAnsi" w:cstheme="majorHAnsi"/>
          <w:color w:val="000000"/>
          <w:sz w:val="20"/>
        </w:rPr>
        <w:alias w:val="Category"/>
        <w:tag w:val=""/>
        <w:id w:val="1543715586"/>
        <w:placeholder>
          <w:docPart w:val="417E4E94D8A0450FB2DD80837D77BE41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364433" w:rsidRPr="00091F76" w:rsidRDefault="00BB7915" w:rsidP="00A0259A">
          <w:pPr>
            <w:pStyle w:val="ContactInfo"/>
            <w:ind w:left="1440"/>
            <w:jc w:val="left"/>
            <w:rPr>
              <w:rFonts w:asciiTheme="majorHAnsi" w:hAnsiTheme="majorHAnsi" w:cstheme="majorHAnsi"/>
              <w:sz w:val="20"/>
            </w:rPr>
          </w:pPr>
          <w:r w:rsidRPr="00091F76">
            <w:rPr>
              <w:rFonts w:asciiTheme="majorHAnsi" w:eastAsia="Times New Roman" w:hAnsiTheme="majorHAnsi" w:cstheme="majorHAnsi"/>
              <w:color w:val="000000"/>
              <w:sz w:val="20"/>
            </w:rPr>
            <w:t>Singaporean</w:t>
          </w:r>
        </w:p>
      </w:sdtContent>
    </w:sdt>
    <w:p w:rsidR="00364433" w:rsidRPr="00091F76" w:rsidRDefault="009A7DC0" w:rsidP="00A0259A">
      <w:pPr>
        <w:pStyle w:val="ContactInfo"/>
        <w:ind w:left="1440"/>
        <w:jc w:val="left"/>
        <w:rPr>
          <w:rFonts w:asciiTheme="majorHAnsi" w:hAnsiTheme="majorHAnsi" w:cstheme="majorHAnsi"/>
          <w:sz w:val="20"/>
        </w:rPr>
      </w:pPr>
      <w:sdt>
        <w:sdtPr>
          <w:rPr>
            <w:rFonts w:asciiTheme="majorHAnsi" w:eastAsia="Times New Roman" w:hAnsiTheme="majorHAnsi" w:cstheme="majorHAnsi"/>
            <w:color w:val="000000"/>
            <w:sz w:val="20"/>
          </w:rPr>
          <w:alias w:val="Telephone"/>
          <w:tag w:val="Telephone"/>
          <w:id w:val="599758962"/>
          <w:placeholder>
            <w:docPart w:val="70351A8451B743D091FA2064E6666C81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BB7915" w:rsidRPr="00091F76">
            <w:rPr>
              <w:rFonts w:asciiTheme="majorHAnsi" w:eastAsia="Times New Roman" w:hAnsiTheme="majorHAnsi" w:cstheme="majorHAnsi"/>
              <w:color w:val="000000"/>
              <w:sz w:val="20"/>
            </w:rPr>
            <w:t>3 August 1993 (Age: 24)</w:t>
          </w:r>
        </w:sdtContent>
      </w:sdt>
    </w:p>
    <w:sdt>
      <w:sdtPr>
        <w:rPr>
          <w:rFonts w:asciiTheme="majorHAnsi" w:hAnsiTheme="majorHAnsi" w:cstheme="majorHAnsi"/>
          <w:color w:val="auto"/>
          <w:sz w:val="20"/>
        </w:rPr>
        <w:alias w:val="Website"/>
        <w:tag w:val="Website"/>
        <w:id w:val="48967594"/>
        <w:placeholder>
          <w:docPart w:val="2571DE10C8C044A5B954110C4482AE7F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:rsidR="00364433" w:rsidRPr="00091F76" w:rsidRDefault="00BB7915" w:rsidP="00A0259A">
          <w:pPr>
            <w:pStyle w:val="ContactInfo"/>
            <w:ind w:left="1440"/>
            <w:jc w:val="left"/>
            <w:rPr>
              <w:rFonts w:asciiTheme="majorHAnsi" w:hAnsiTheme="majorHAnsi" w:cstheme="majorHAnsi"/>
              <w:color w:val="auto"/>
              <w:sz w:val="20"/>
            </w:rPr>
          </w:pPr>
          <w:r w:rsidRPr="00091F76">
            <w:rPr>
              <w:rFonts w:asciiTheme="majorHAnsi" w:hAnsiTheme="majorHAnsi" w:cstheme="majorHAnsi"/>
              <w:color w:val="auto"/>
              <w:sz w:val="20"/>
            </w:rPr>
            <w:t>+65-91992949 (mobile)</w:t>
          </w:r>
        </w:p>
      </w:sdtContent>
    </w:sdt>
    <w:sdt>
      <w:sdtPr>
        <w:rPr>
          <w:rFonts w:asciiTheme="majorHAnsi" w:eastAsia="Times New Roman" w:hAnsiTheme="majorHAnsi" w:cstheme="majorHAnsi"/>
          <w:color w:val="000000"/>
          <w:sz w:val="20"/>
        </w:rPr>
        <w:alias w:val="Email"/>
        <w:tag w:val=""/>
        <w:id w:val="1889536063"/>
        <w:placeholder>
          <w:docPart w:val="938301418026459DB17815E14216E9C9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/>
      <w:sdtContent>
        <w:p w:rsidR="00364433" w:rsidRPr="00091F76" w:rsidRDefault="00BB7915" w:rsidP="00A0259A">
          <w:pPr>
            <w:pStyle w:val="ContactInfo"/>
            <w:ind w:left="1440"/>
            <w:jc w:val="left"/>
            <w:rPr>
              <w:rStyle w:val="Emphasis"/>
              <w:rFonts w:asciiTheme="majorHAnsi" w:hAnsiTheme="majorHAnsi" w:cstheme="majorHAnsi"/>
              <w:sz w:val="20"/>
            </w:rPr>
          </w:pPr>
          <w:r w:rsidRPr="00091F76">
            <w:rPr>
              <w:rFonts w:asciiTheme="majorHAnsi" w:eastAsia="Times New Roman" w:hAnsiTheme="majorHAnsi" w:cstheme="majorHAnsi"/>
              <w:color w:val="000000"/>
              <w:sz w:val="20"/>
            </w:rPr>
            <w:t>steffimys@hotmail.com</w:t>
          </w:r>
        </w:p>
      </w:sdtContent>
    </w:sdt>
    <w:p w:rsidR="00364433" w:rsidRPr="00A5481C" w:rsidRDefault="009A7DC0">
      <w:pPr>
        <w:pStyle w:val="Name"/>
        <w:rPr>
          <w:rFonts w:cstheme="majorHAnsi"/>
        </w:rPr>
      </w:pPr>
      <w:sdt>
        <w:sdtPr>
          <w:rPr>
            <w:rFonts w:cstheme="majorHAnsi"/>
          </w:rPr>
          <w:alias w:val="Your Name"/>
          <w:tag w:val=""/>
          <w:id w:val="1197042864"/>
          <w:placeholder>
            <w:docPart w:val="40B845B4E5194F64A4B69941DB98FB2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E556F2" w:rsidRPr="00A5481C">
            <w:rPr>
              <w:rFonts w:cstheme="majorHAnsi"/>
            </w:rPr>
            <w:t>Mun</w:t>
          </w:r>
          <w:r w:rsidR="00315FD4" w:rsidRPr="00A5481C">
            <w:rPr>
              <w:rFonts w:cstheme="majorHAnsi"/>
            </w:rPr>
            <w:t xml:space="preserve"> YIN SEIN</w:t>
          </w:r>
          <w:r w:rsidR="00E556F2" w:rsidRPr="00A5481C">
            <w:rPr>
              <w:rFonts w:cstheme="majorHAnsi"/>
            </w:rPr>
            <w:t xml:space="preserve">, Steffi 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364433" w:rsidRPr="00A5481C">
        <w:tc>
          <w:tcPr>
            <w:tcW w:w="1778" w:type="dxa"/>
          </w:tcPr>
          <w:p w:rsidR="00364433" w:rsidRPr="00A5481C" w:rsidRDefault="00D12256">
            <w:pPr>
              <w:pStyle w:val="Heading1"/>
              <w:rPr>
                <w:rFonts w:cstheme="majorHAnsi"/>
              </w:rPr>
            </w:pPr>
            <w:r w:rsidRPr="00A5481C">
              <w:rPr>
                <w:rFonts w:cstheme="majorHAnsi"/>
              </w:rPr>
              <w:t>Objective</w:t>
            </w:r>
          </w:p>
        </w:tc>
        <w:tc>
          <w:tcPr>
            <w:tcW w:w="472" w:type="dxa"/>
          </w:tcPr>
          <w:p w:rsidR="00364433" w:rsidRPr="00D21D95" w:rsidRDefault="0036443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830" w:type="dxa"/>
          </w:tcPr>
          <w:p w:rsidR="00364433" w:rsidRPr="00D21D95" w:rsidRDefault="00A5481C" w:rsidP="00A5481C">
            <w:pPr>
              <w:pStyle w:val="ResumeText"/>
              <w:rPr>
                <w:rFonts w:asciiTheme="majorHAnsi" w:hAnsiTheme="majorHAnsi" w:cstheme="majorHAnsi"/>
              </w:rPr>
            </w:pPr>
            <w:r w:rsidRPr="00D21D95">
              <w:rPr>
                <w:rFonts w:asciiTheme="majorHAnsi" w:hAnsiTheme="majorHAnsi" w:cstheme="majorHAnsi"/>
              </w:rPr>
              <w:t>Looking for a change in working environment and for commercial experience. Seeking a career that is challenging, rewarding and with lots of opportunities to grow within the firm.</w:t>
            </w:r>
          </w:p>
        </w:tc>
      </w:tr>
      <w:tr w:rsidR="00364433" w:rsidRPr="00A5481C">
        <w:tc>
          <w:tcPr>
            <w:tcW w:w="1778" w:type="dxa"/>
          </w:tcPr>
          <w:p w:rsidR="00364433" w:rsidRPr="00A5481C" w:rsidRDefault="00D12256">
            <w:pPr>
              <w:pStyle w:val="Heading1"/>
              <w:rPr>
                <w:rFonts w:cstheme="majorHAnsi"/>
              </w:rPr>
            </w:pPr>
            <w:r w:rsidRPr="00A5481C">
              <w:rPr>
                <w:rFonts w:cstheme="majorHAnsi"/>
              </w:rPr>
              <w:t>Skills &amp; Abilities</w:t>
            </w:r>
          </w:p>
        </w:tc>
        <w:tc>
          <w:tcPr>
            <w:tcW w:w="472" w:type="dxa"/>
          </w:tcPr>
          <w:p w:rsidR="00364433" w:rsidRPr="00D21D95" w:rsidRDefault="0036443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830" w:type="dxa"/>
          </w:tcPr>
          <w:p w:rsidR="00364433" w:rsidRPr="00D21D95" w:rsidRDefault="00A5481C" w:rsidP="00250A2C">
            <w:pPr>
              <w:pStyle w:val="ResumeText"/>
              <w:rPr>
                <w:rFonts w:asciiTheme="majorHAnsi" w:hAnsiTheme="majorHAnsi" w:cstheme="majorHAnsi"/>
              </w:rPr>
            </w:pPr>
            <w:r w:rsidRPr="00D21D95">
              <w:rPr>
                <w:rFonts w:asciiTheme="majorHAnsi" w:hAnsiTheme="majorHAnsi" w:cstheme="majorHAnsi"/>
              </w:rPr>
              <w:t xml:space="preserve">Possesses good written and </w:t>
            </w:r>
            <w:r w:rsidR="00250A2C" w:rsidRPr="00D21D95">
              <w:rPr>
                <w:rFonts w:asciiTheme="majorHAnsi" w:hAnsiTheme="majorHAnsi" w:cstheme="majorHAnsi"/>
              </w:rPr>
              <w:t>verbal communication skills, excellent interpersonal skill</w:t>
            </w:r>
            <w:r w:rsidR="002E6238" w:rsidRPr="00D21D95">
              <w:rPr>
                <w:rFonts w:asciiTheme="majorHAnsi" w:hAnsiTheme="majorHAnsi" w:cstheme="majorHAnsi"/>
              </w:rPr>
              <w:t>s</w:t>
            </w:r>
            <w:r w:rsidR="00250A2C" w:rsidRPr="00D21D95">
              <w:rPr>
                <w:rFonts w:asciiTheme="majorHAnsi" w:hAnsiTheme="majorHAnsi" w:cstheme="majorHAnsi"/>
              </w:rPr>
              <w:t xml:space="preserve"> and is</w:t>
            </w:r>
            <w:r w:rsidR="000131CF" w:rsidRPr="00D21D95">
              <w:rPr>
                <w:rFonts w:asciiTheme="majorHAnsi" w:hAnsiTheme="majorHAnsi" w:cstheme="majorHAnsi"/>
              </w:rPr>
              <w:t xml:space="preserve"> a good team player.</w:t>
            </w:r>
            <w:r w:rsidR="001C17B5" w:rsidRPr="00D21D95">
              <w:rPr>
                <w:rFonts w:asciiTheme="majorHAnsi" w:hAnsiTheme="majorHAnsi" w:cstheme="majorHAnsi"/>
              </w:rPr>
              <w:t xml:space="preserve"> </w:t>
            </w:r>
          </w:p>
          <w:p w:rsidR="006E2F09" w:rsidRPr="00D21D95" w:rsidRDefault="006E2F09" w:rsidP="006E2F09">
            <w:pPr>
              <w:pStyle w:val="ResumeText"/>
              <w:spacing w:line="276" w:lineRule="auto"/>
              <w:rPr>
                <w:rFonts w:asciiTheme="majorHAnsi" w:hAnsiTheme="majorHAnsi" w:cstheme="majorHAnsi"/>
                <w:b/>
              </w:rPr>
            </w:pPr>
          </w:p>
          <w:p w:rsidR="006E2F09" w:rsidRPr="00D21D95" w:rsidRDefault="006E2F09" w:rsidP="006E2F09">
            <w:pPr>
              <w:pStyle w:val="ResumeText"/>
              <w:spacing w:line="276" w:lineRule="auto"/>
              <w:rPr>
                <w:rFonts w:asciiTheme="majorHAnsi" w:hAnsiTheme="majorHAnsi" w:cstheme="majorHAnsi"/>
                <w:b/>
              </w:rPr>
            </w:pPr>
            <w:r w:rsidRPr="00D21D95">
              <w:rPr>
                <w:rFonts w:asciiTheme="majorHAnsi" w:hAnsiTheme="majorHAnsi" w:cstheme="majorHAnsi"/>
                <w:b/>
              </w:rPr>
              <w:t>Software application skills:</w:t>
            </w:r>
          </w:p>
          <w:p w:rsidR="006E2F09" w:rsidRPr="00D21D95" w:rsidRDefault="006E2F09" w:rsidP="006E2F09">
            <w:pPr>
              <w:pStyle w:val="ResumeText"/>
              <w:spacing w:line="276" w:lineRule="auto"/>
              <w:rPr>
                <w:rFonts w:asciiTheme="majorHAnsi" w:hAnsiTheme="majorHAnsi" w:cstheme="majorHAnsi"/>
              </w:rPr>
            </w:pPr>
            <w:r w:rsidRPr="00D21D95">
              <w:rPr>
                <w:rFonts w:asciiTheme="majorHAnsi" w:hAnsiTheme="majorHAnsi" w:cstheme="majorHAnsi"/>
              </w:rPr>
              <w:t xml:space="preserve">Microsoft Office </w:t>
            </w:r>
          </w:p>
          <w:p w:rsidR="006E2F09" w:rsidRPr="00D21D95" w:rsidRDefault="006E2F09" w:rsidP="006E2F09">
            <w:pPr>
              <w:pStyle w:val="ResumeText"/>
              <w:spacing w:line="276" w:lineRule="auto"/>
              <w:rPr>
                <w:rFonts w:asciiTheme="majorHAnsi" w:hAnsiTheme="majorHAnsi" w:cstheme="majorHAnsi"/>
                <w:b/>
              </w:rPr>
            </w:pPr>
          </w:p>
          <w:p w:rsidR="006E2F09" w:rsidRPr="00D21D95" w:rsidRDefault="006E2F09" w:rsidP="006E2F09">
            <w:pPr>
              <w:pStyle w:val="ResumeText"/>
              <w:spacing w:line="276" w:lineRule="auto"/>
              <w:rPr>
                <w:rFonts w:asciiTheme="majorHAnsi" w:hAnsiTheme="majorHAnsi" w:cstheme="majorHAnsi"/>
                <w:b/>
              </w:rPr>
            </w:pPr>
            <w:r w:rsidRPr="00D21D95">
              <w:rPr>
                <w:rFonts w:asciiTheme="majorHAnsi" w:hAnsiTheme="majorHAnsi" w:cstheme="majorHAnsi"/>
                <w:b/>
              </w:rPr>
              <w:t>Language Proficiency:</w:t>
            </w:r>
          </w:p>
          <w:p w:rsidR="006E2F09" w:rsidRPr="00D21D95" w:rsidRDefault="006E2F09" w:rsidP="006E2F09">
            <w:pPr>
              <w:pStyle w:val="ResumeText"/>
              <w:spacing w:line="276" w:lineRule="auto"/>
              <w:rPr>
                <w:rFonts w:asciiTheme="majorHAnsi" w:hAnsiTheme="majorHAnsi" w:cstheme="majorHAnsi"/>
              </w:rPr>
            </w:pPr>
            <w:r w:rsidRPr="00D21D95">
              <w:rPr>
                <w:rFonts w:asciiTheme="majorHAnsi" w:hAnsiTheme="majorHAnsi" w:cstheme="majorHAnsi"/>
              </w:rPr>
              <w:t>English (Fluent)</w:t>
            </w:r>
          </w:p>
          <w:p w:rsidR="006E2F09" w:rsidRPr="00D21D95" w:rsidRDefault="006E2F09" w:rsidP="006E2F09">
            <w:pPr>
              <w:pStyle w:val="ResumeText"/>
              <w:spacing w:line="276" w:lineRule="auto"/>
              <w:rPr>
                <w:rFonts w:asciiTheme="majorHAnsi" w:hAnsiTheme="majorHAnsi" w:cstheme="majorHAnsi"/>
              </w:rPr>
            </w:pPr>
            <w:r w:rsidRPr="00D21D95">
              <w:rPr>
                <w:rFonts w:asciiTheme="majorHAnsi" w:hAnsiTheme="majorHAnsi" w:cstheme="majorHAnsi"/>
              </w:rPr>
              <w:t>Mandarin Chinese (Fluent)</w:t>
            </w:r>
          </w:p>
        </w:tc>
      </w:tr>
      <w:tr w:rsidR="00364433" w:rsidRPr="00A5481C">
        <w:tc>
          <w:tcPr>
            <w:tcW w:w="1778" w:type="dxa"/>
          </w:tcPr>
          <w:p w:rsidR="00364433" w:rsidRPr="00A5481C" w:rsidRDefault="00D12256">
            <w:pPr>
              <w:pStyle w:val="Heading1"/>
              <w:rPr>
                <w:rFonts w:cstheme="majorHAnsi"/>
              </w:rPr>
            </w:pPr>
            <w:r w:rsidRPr="00A5481C">
              <w:rPr>
                <w:rFonts w:cstheme="majorHAnsi"/>
              </w:rPr>
              <w:t>Experience</w:t>
            </w:r>
          </w:p>
        </w:tc>
        <w:tc>
          <w:tcPr>
            <w:tcW w:w="472" w:type="dxa"/>
          </w:tcPr>
          <w:p w:rsidR="00364433" w:rsidRPr="00D21D95" w:rsidRDefault="0036443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ajorHAns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ajorHAns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21802691"/>
                  <w:placeholder>
                    <w:docPart w:val="A3602CD6472A4EBCBE092046DAA2DE2D"/>
                  </w:placeholder>
                  <w15:color w:val="C0C0C0"/>
                  <w15:repeatingSectionItem/>
                </w:sdtPr>
                <w:sdtEndPr/>
                <w:sdtContent>
                  <w:p w:rsidR="00364433" w:rsidRPr="00D21D95" w:rsidRDefault="005A5426" w:rsidP="005030FC">
                    <w:pPr>
                      <w:pStyle w:val="Heading2"/>
                      <w:spacing w:line="276" w:lineRule="auto"/>
                      <w:rPr>
                        <w:rFonts w:cstheme="majorHAnsi"/>
                      </w:rPr>
                    </w:pPr>
                    <w:r w:rsidRPr="00D21D95">
                      <w:rPr>
                        <w:rFonts w:cstheme="majorHAnsi"/>
                      </w:rPr>
                      <w:t>KPMG Services Pte. Ltd.</w:t>
                    </w:r>
                  </w:p>
                  <w:p w:rsidR="005A5426" w:rsidRPr="00D21D95" w:rsidRDefault="005A5426" w:rsidP="005030FC">
                    <w:pPr>
                      <w:spacing w:line="276" w:lineRule="auto"/>
                      <w:rPr>
                        <w:rFonts w:asciiTheme="majorHAnsi" w:hAnsiTheme="majorHAnsi" w:cstheme="majorHAnsi"/>
                        <w:b/>
                      </w:rPr>
                    </w:pPr>
                    <w:r w:rsidRPr="00D21D95">
                      <w:rPr>
                        <w:rFonts w:asciiTheme="majorHAnsi" w:hAnsiTheme="majorHAnsi" w:cstheme="majorHAnsi"/>
                        <w:b/>
                      </w:rPr>
                      <w:t>Senior Audit Associate</w:t>
                    </w:r>
                  </w:p>
                  <w:p w:rsidR="003865FA" w:rsidRPr="00D21D95" w:rsidRDefault="005A5426" w:rsidP="005030FC">
                    <w:pPr>
                      <w:pStyle w:val="ResumeText"/>
                      <w:spacing w:line="276" w:lineRule="auto"/>
                      <w:rPr>
                        <w:rFonts w:asciiTheme="majorHAnsi" w:hAnsiTheme="majorHAnsi" w:cstheme="majorHAnsi"/>
                        <w:b/>
                      </w:rPr>
                    </w:pPr>
                    <w:r w:rsidRPr="00D21D95">
                      <w:rPr>
                        <w:rFonts w:asciiTheme="majorHAnsi" w:hAnsiTheme="majorHAnsi" w:cstheme="majorHAnsi"/>
                        <w:b/>
                      </w:rPr>
                      <w:t xml:space="preserve">Sep 2015 </w:t>
                    </w:r>
                    <w:r w:rsidR="001C17B5" w:rsidRPr="00D21D95">
                      <w:rPr>
                        <w:rFonts w:asciiTheme="majorHAnsi" w:hAnsiTheme="majorHAnsi" w:cstheme="majorHAnsi"/>
                        <w:b/>
                      </w:rPr>
                      <w:t>–</w:t>
                    </w:r>
                    <w:r w:rsidRPr="00D21D95">
                      <w:rPr>
                        <w:rFonts w:asciiTheme="majorHAnsi" w:hAnsiTheme="majorHAnsi" w:cstheme="majorHAnsi"/>
                        <w:b/>
                      </w:rPr>
                      <w:t xml:space="preserve"> Present</w:t>
                    </w:r>
                    <w:r w:rsidR="00967EBD" w:rsidRPr="00D21D95">
                      <w:rPr>
                        <w:rFonts w:asciiTheme="majorHAnsi" w:hAnsiTheme="majorHAnsi" w:cstheme="majorHAnsi"/>
                        <w:b/>
                      </w:rPr>
                      <w:t xml:space="preserve"> </w:t>
                    </w:r>
                    <w:r w:rsidR="005048F5" w:rsidRPr="00D21D95">
                      <w:rPr>
                        <w:rFonts w:asciiTheme="majorHAnsi" w:hAnsiTheme="majorHAnsi" w:cstheme="majorHAnsi"/>
                        <w:b/>
                      </w:rPr>
                      <w:t>(at least 1 month notice period required)</w:t>
                    </w:r>
                  </w:p>
                  <w:p w:rsidR="003865FA" w:rsidRPr="00D21D95" w:rsidRDefault="003865FA" w:rsidP="005030FC">
                    <w:pPr>
                      <w:pStyle w:val="ResumeText"/>
                      <w:spacing w:line="276" w:lineRule="auto"/>
                      <w:rPr>
                        <w:rFonts w:asciiTheme="majorHAnsi" w:hAnsiTheme="majorHAnsi" w:cstheme="majorHAnsi"/>
                        <w:b/>
                      </w:rPr>
                    </w:pPr>
                  </w:p>
                  <w:p w:rsidR="007F2ECC" w:rsidRPr="00D21D95" w:rsidRDefault="007F2ECC" w:rsidP="005030FC">
                    <w:pPr>
                      <w:spacing w:line="276" w:lineRule="auto"/>
                      <w:rPr>
                        <w:rFonts w:asciiTheme="majorHAnsi" w:hAnsiTheme="majorHAnsi" w:cstheme="majorHAnsi"/>
                      </w:rPr>
                    </w:pPr>
                    <w:r w:rsidRPr="00D21D95">
                      <w:rPr>
                        <w:rFonts w:asciiTheme="majorHAnsi" w:hAnsiTheme="majorHAnsi" w:cstheme="majorHAnsi"/>
                      </w:rPr>
                      <w:t>Experienced in the audit of companies in the Food and Beverage, Investment Property and Consumer Sales industry.</w:t>
                    </w:r>
                    <w:r w:rsidRPr="00D21D95">
                      <w:rPr>
                        <w:rFonts w:asciiTheme="majorHAnsi" w:hAnsiTheme="majorHAnsi" w:cstheme="majorHAnsi"/>
                      </w:rPr>
                      <w:tab/>
                    </w:r>
                  </w:p>
                  <w:p w:rsidR="001C17B5" w:rsidRPr="00D21D95" w:rsidRDefault="007F2ECC" w:rsidP="005030FC">
                    <w:pPr>
                      <w:spacing w:line="276" w:lineRule="auto"/>
                      <w:rPr>
                        <w:rFonts w:asciiTheme="majorHAnsi" w:hAnsiTheme="majorHAnsi" w:cstheme="majorHAnsi"/>
                      </w:rPr>
                    </w:pPr>
                    <w:r w:rsidRPr="00D21D95">
                      <w:rPr>
                        <w:rFonts w:asciiTheme="majorHAnsi" w:hAnsiTheme="majorHAnsi" w:cstheme="majorHAnsi"/>
                      </w:rPr>
                      <w:t>Performed audit on various listed and non-listed companies including the following segments:</w:t>
                    </w:r>
                  </w:p>
                  <w:p w:rsidR="007F2ECC" w:rsidRPr="00D21D95" w:rsidRDefault="007F2ECC" w:rsidP="005030FC">
                    <w:pPr>
                      <w:spacing w:line="276" w:lineRule="auto"/>
                      <w:rPr>
                        <w:rFonts w:asciiTheme="majorHAnsi" w:hAnsiTheme="majorHAnsi" w:cstheme="majorHAnsi"/>
                      </w:rPr>
                    </w:pPr>
                    <w:r w:rsidRPr="00D21D95">
                      <w:rPr>
                        <w:rFonts w:asciiTheme="majorHAnsi" w:hAnsiTheme="majorHAnsi" w:cstheme="majorHAnsi"/>
                      </w:rPr>
                      <w:t>- Audit of Consolidated accounts</w:t>
                    </w:r>
                  </w:p>
                  <w:p w:rsidR="007F2ECC" w:rsidRPr="00D21D95" w:rsidRDefault="007F2ECC" w:rsidP="005030FC">
                    <w:pPr>
                      <w:spacing w:line="276" w:lineRule="auto"/>
                      <w:rPr>
                        <w:rFonts w:asciiTheme="majorHAnsi" w:hAnsiTheme="majorHAnsi" w:cstheme="majorHAnsi"/>
                      </w:rPr>
                    </w:pPr>
                    <w:r w:rsidRPr="00D21D95">
                      <w:rPr>
                        <w:rFonts w:asciiTheme="majorHAnsi" w:hAnsiTheme="majorHAnsi" w:cstheme="majorHAnsi"/>
                      </w:rPr>
                      <w:t>- Set up of audit work papers for listed client taken over from previous auditors</w:t>
                    </w:r>
                  </w:p>
                  <w:p w:rsidR="007F2ECC" w:rsidRPr="00D21D95" w:rsidRDefault="007F2ECC" w:rsidP="005030FC">
                    <w:pPr>
                      <w:spacing w:line="276" w:lineRule="auto"/>
                      <w:rPr>
                        <w:rFonts w:asciiTheme="majorHAnsi" w:hAnsiTheme="majorHAnsi" w:cstheme="majorHAnsi"/>
                      </w:rPr>
                    </w:pPr>
                    <w:r w:rsidRPr="00D21D95">
                      <w:rPr>
                        <w:rFonts w:asciiTheme="majorHAnsi" w:hAnsiTheme="majorHAnsi" w:cstheme="majorHAnsi"/>
                      </w:rPr>
                      <w:t>- In charge for audit of a diverse range of sectors including Food &amp; Beverage, Investment Property and Consumer Sales Industries.</w:t>
                    </w:r>
                  </w:p>
                  <w:p w:rsidR="007F2ECC" w:rsidRPr="00D21D95" w:rsidRDefault="007F2ECC" w:rsidP="005030FC">
                    <w:pPr>
                      <w:spacing w:line="276" w:lineRule="auto"/>
                      <w:rPr>
                        <w:rFonts w:asciiTheme="majorHAnsi" w:hAnsiTheme="majorHAnsi" w:cstheme="majorHAnsi"/>
                      </w:rPr>
                    </w:pPr>
                    <w:r w:rsidRPr="00D21D95">
                      <w:rPr>
                        <w:rFonts w:asciiTheme="majorHAnsi" w:hAnsiTheme="majorHAnsi" w:cstheme="majorHAnsi"/>
                      </w:rPr>
                      <w:t>- Planned, guided and led team towards successful completion of engagements on time</w:t>
                    </w:r>
                  </w:p>
                  <w:p w:rsidR="007F2ECC" w:rsidRPr="00D21D95" w:rsidRDefault="007F2ECC" w:rsidP="005030FC">
                    <w:pPr>
                      <w:spacing w:line="276" w:lineRule="auto"/>
                      <w:rPr>
                        <w:rFonts w:asciiTheme="majorHAnsi" w:hAnsiTheme="majorHAnsi" w:cstheme="majorHAnsi"/>
                      </w:rPr>
                    </w:pPr>
                    <w:r w:rsidRPr="00D21D95">
                      <w:rPr>
                        <w:rFonts w:asciiTheme="majorHAnsi" w:hAnsiTheme="majorHAnsi" w:cstheme="majorHAnsi"/>
                      </w:rPr>
                      <w:t>- Conducted risk assessment and designed audit procedures for key processes</w:t>
                    </w:r>
                  </w:p>
                  <w:p w:rsidR="007F2ECC" w:rsidRPr="00D21D95" w:rsidRDefault="007F2ECC" w:rsidP="005030FC">
                    <w:pPr>
                      <w:spacing w:line="276" w:lineRule="auto"/>
                      <w:rPr>
                        <w:rFonts w:asciiTheme="majorHAnsi" w:hAnsiTheme="majorHAnsi" w:cstheme="majorHAnsi"/>
                      </w:rPr>
                    </w:pPr>
                    <w:r w:rsidRPr="00D21D95">
                      <w:rPr>
                        <w:rFonts w:asciiTheme="majorHAnsi" w:hAnsiTheme="majorHAnsi" w:cstheme="majorHAnsi"/>
                      </w:rPr>
                      <w:t>- Developed communication skills which enabled resolving pertinent accounting issues and resolving issues with clients</w:t>
                    </w:r>
                  </w:p>
                  <w:p w:rsidR="007F2ECC" w:rsidRPr="00D21D95" w:rsidRDefault="007F2ECC" w:rsidP="005030FC">
                    <w:pPr>
                      <w:spacing w:line="276" w:lineRule="auto"/>
                      <w:rPr>
                        <w:rFonts w:asciiTheme="majorHAnsi" w:hAnsiTheme="majorHAnsi" w:cstheme="majorHAnsi"/>
                      </w:rPr>
                    </w:pPr>
                    <w:r w:rsidRPr="00D21D95">
                      <w:rPr>
                        <w:rFonts w:asciiTheme="majorHAnsi" w:hAnsiTheme="majorHAnsi" w:cstheme="majorHAnsi"/>
                      </w:rPr>
                      <w:lastRenderedPageBreak/>
                      <w:t>- Through detailed analysis of client’s processes, helped client enhance the company's internal controls and improve operational efficiencies</w:t>
                    </w:r>
                  </w:p>
                  <w:p w:rsidR="00364433" w:rsidRPr="00D21D95" w:rsidRDefault="007F2ECC" w:rsidP="005030FC">
                    <w:pPr>
                      <w:spacing w:line="276" w:lineRule="auto"/>
                      <w:rPr>
                        <w:rFonts w:asciiTheme="majorHAnsi" w:hAnsiTheme="majorHAnsi" w:cstheme="majorHAnsi"/>
                      </w:rPr>
                    </w:pPr>
                    <w:r w:rsidRPr="00D21D95">
                      <w:rPr>
                        <w:rFonts w:asciiTheme="majorHAnsi" w:hAnsiTheme="majorHAnsi" w:cstheme="majorHAnsi"/>
                      </w:rPr>
                      <w:t>- Identified significant accounting a</w:t>
                    </w:r>
                    <w:r w:rsidR="001C17B5" w:rsidRPr="00D21D95">
                      <w:rPr>
                        <w:rFonts w:asciiTheme="majorHAnsi" w:hAnsiTheme="majorHAnsi" w:cstheme="majorHAnsi"/>
                      </w:rPr>
                      <w:t>nd operational control issues</w:t>
                    </w:r>
                  </w:p>
                </w:sdtContent>
              </w:sdt>
            </w:sdtContent>
          </w:sdt>
        </w:tc>
      </w:tr>
      <w:tr w:rsidR="00364433" w:rsidRPr="00A5481C">
        <w:tc>
          <w:tcPr>
            <w:tcW w:w="1778" w:type="dxa"/>
          </w:tcPr>
          <w:p w:rsidR="00364433" w:rsidRPr="00A5481C" w:rsidRDefault="00D12256">
            <w:pPr>
              <w:pStyle w:val="Heading1"/>
              <w:rPr>
                <w:rFonts w:cstheme="majorHAnsi"/>
              </w:rPr>
            </w:pPr>
            <w:r w:rsidRPr="00A5481C">
              <w:rPr>
                <w:rFonts w:cstheme="majorHAnsi"/>
              </w:rPr>
              <w:lastRenderedPageBreak/>
              <w:t>Education</w:t>
            </w:r>
          </w:p>
        </w:tc>
        <w:tc>
          <w:tcPr>
            <w:tcW w:w="472" w:type="dxa"/>
          </w:tcPr>
          <w:p w:rsidR="00364433" w:rsidRPr="00D21D95" w:rsidRDefault="00364433" w:rsidP="005030FC">
            <w:pPr>
              <w:spacing w:line="276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ajorHAns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ajorHAns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A3602CD6472A4EBCBE092046DAA2DE2D"/>
                  </w:placeholder>
                  <w15:repeatingSectionItem/>
                </w:sdtPr>
                <w:sdtEndPr/>
                <w:sdtContent>
                  <w:p w:rsidR="009404EC" w:rsidRPr="00D21D95" w:rsidRDefault="009404EC" w:rsidP="005030FC">
                    <w:pPr>
                      <w:pStyle w:val="Heading2"/>
                      <w:spacing w:line="276" w:lineRule="auto"/>
                      <w:rPr>
                        <w:rFonts w:cstheme="majorHAnsi"/>
                      </w:rPr>
                    </w:pPr>
                    <w:r w:rsidRPr="00D21D95">
                      <w:rPr>
                        <w:rFonts w:cstheme="majorHAnsi"/>
                      </w:rPr>
                      <w:t>Nanyang Technological University</w:t>
                    </w:r>
                  </w:p>
                  <w:p w:rsidR="00364433" w:rsidRPr="00D21D95" w:rsidRDefault="009404EC" w:rsidP="005030FC">
                    <w:pPr>
                      <w:pStyle w:val="ResumeText"/>
                      <w:spacing w:line="276" w:lineRule="auto"/>
                      <w:rPr>
                        <w:rFonts w:asciiTheme="majorHAnsi" w:hAnsiTheme="majorHAnsi" w:cstheme="majorHAnsi"/>
                        <w:b/>
                      </w:rPr>
                    </w:pPr>
                    <w:r w:rsidRPr="00D21D95">
                      <w:rPr>
                        <w:rFonts w:asciiTheme="majorHAnsi" w:hAnsiTheme="majorHAnsi" w:cstheme="majorHAnsi"/>
                        <w:b/>
                      </w:rPr>
                      <w:t>Aug 2012 - May 2015</w:t>
                    </w:r>
                  </w:p>
                  <w:p w:rsidR="001066E6" w:rsidRPr="00D21D95" w:rsidRDefault="009404EC" w:rsidP="005030FC">
                    <w:pPr>
                      <w:spacing w:line="276" w:lineRule="auto"/>
                      <w:rPr>
                        <w:rFonts w:asciiTheme="majorHAnsi" w:hAnsiTheme="majorHAnsi" w:cstheme="majorHAnsi"/>
                      </w:rPr>
                    </w:pPr>
                    <w:r w:rsidRPr="00D21D95">
                      <w:rPr>
                        <w:rFonts w:asciiTheme="majorHAnsi" w:hAnsiTheme="majorHAnsi" w:cstheme="majorHAnsi"/>
                      </w:rPr>
                      <w:t>Bachelor of Accountancy (2nd Class Honours)</w:t>
                    </w:r>
                  </w:p>
                  <w:p w:rsidR="009404EC" w:rsidRPr="00D21D95" w:rsidRDefault="009A7DC0" w:rsidP="005030FC">
                    <w:pPr>
                      <w:spacing w:line="276" w:lineRule="auto"/>
                      <w:rPr>
                        <w:rFonts w:asciiTheme="majorHAnsi" w:hAnsiTheme="majorHAnsi" w:cstheme="majorHAnsi"/>
                      </w:rPr>
                    </w:pPr>
                  </w:p>
                </w:sdtContent>
              </w:sdt>
              <w:sdt>
                <w:sdtPr>
                  <w:rPr>
                    <w:rFonts w:asciiTheme="majorHAnsi" w:eastAsiaTheme="minorEastAsia" w:hAnsiTheme="majorHAnsi" w:cstheme="majorHAnsi"/>
                    <w:b/>
                    <w:bCs/>
                    <w:caps/>
                  </w:rPr>
                  <w:id w:val="1404110718"/>
                  <w:placeholder>
                    <w:docPart w:val="A7B5F6C1FF3B438BA2DA3915104DC960"/>
                  </w:placeholder>
                  <w15:repeatingSectionItem/>
                </w:sdtPr>
                <w:sdtEndPr>
                  <w:rPr>
                    <w:b w:val="0"/>
                    <w:bCs w:val="0"/>
                    <w:caps w:val="0"/>
                  </w:rPr>
                </w:sdtEndPr>
                <w:sdtContent>
                  <w:p w:rsidR="009404EC" w:rsidRPr="00D21D95" w:rsidRDefault="009404EC" w:rsidP="005030FC">
                    <w:pPr>
                      <w:pStyle w:val="ResumeText"/>
                      <w:spacing w:line="276" w:lineRule="auto"/>
                      <w:rPr>
                        <w:rFonts w:asciiTheme="majorHAnsi" w:eastAsiaTheme="majorEastAsia" w:hAnsiTheme="majorHAnsi" w:cstheme="majorHAns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</w:pPr>
                    <w:r w:rsidRPr="00D21D95">
                      <w:rPr>
                        <w:rFonts w:asciiTheme="majorHAnsi" w:eastAsiaTheme="majorEastAsia" w:hAnsiTheme="majorHAnsi" w:cstheme="majorHAns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  <w:t xml:space="preserve">Victoria Junior College </w:t>
                    </w:r>
                  </w:p>
                  <w:p w:rsidR="001066E6" w:rsidRPr="00D21D95" w:rsidRDefault="009404EC" w:rsidP="005030FC">
                    <w:pPr>
                      <w:spacing w:line="276" w:lineRule="auto"/>
                      <w:rPr>
                        <w:rFonts w:asciiTheme="majorHAnsi" w:hAnsiTheme="majorHAnsi" w:cstheme="majorHAnsi"/>
                        <w:b/>
                      </w:rPr>
                    </w:pPr>
                    <w:r w:rsidRPr="00D21D95">
                      <w:rPr>
                        <w:rFonts w:asciiTheme="majorHAnsi" w:hAnsiTheme="majorHAnsi" w:cstheme="majorHAnsi"/>
                        <w:b/>
                      </w:rPr>
                      <w:t xml:space="preserve">Jan 2010 - Dec 2011 </w:t>
                    </w:r>
                  </w:p>
                  <w:p w:rsidR="001062F6" w:rsidRPr="00D21D95" w:rsidRDefault="009404EC" w:rsidP="005030FC">
                    <w:pPr>
                      <w:spacing w:line="276" w:lineRule="auto"/>
                      <w:rPr>
                        <w:rFonts w:asciiTheme="majorHAnsi" w:hAnsiTheme="majorHAnsi" w:cstheme="majorHAnsi"/>
                      </w:rPr>
                    </w:pPr>
                    <w:r w:rsidRPr="00D21D95">
                      <w:rPr>
                        <w:rFonts w:asciiTheme="majorHAnsi" w:hAnsiTheme="majorHAnsi" w:cstheme="majorHAnsi"/>
                      </w:rPr>
                      <w:t>GCE 'A' Level Certificate</w:t>
                    </w:r>
                  </w:p>
                  <w:p w:rsidR="001066E6" w:rsidRPr="00D21D95" w:rsidRDefault="009A7DC0" w:rsidP="005030FC">
                    <w:pPr>
                      <w:spacing w:line="276" w:lineRule="auto"/>
                      <w:rPr>
                        <w:rFonts w:asciiTheme="majorHAnsi" w:hAnsiTheme="majorHAnsi" w:cstheme="majorHAnsi"/>
                      </w:rPr>
                    </w:pPr>
                  </w:p>
                </w:sdtContent>
              </w:sdt>
              <w:sdt>
                <w:sdtPr>
                  <w:rPr>
                    <w:rFonts w:asciiTheme="majorHAnsi" w:eastAsiaTheme="minorEastAsia" w:hAnsiTheme="majorHAnsi" w:cstheme="majorHAnsi"/>
                    <w:b/>
                    <w:bCs/>
                    <w:caps/>
                  </w:rPr>
                  <w:id w:val="796034167"/>
                  <w:placeholder>
                    <w:docPart w:val="F570DAF9EE9B4726BE0DD40F628E874C"/>
                  </w:placeholder>
                  <w15:repeatingSectionItem/>
                </w:sdtPr>
                <w:sdtEndPr>
                  <w:rPr>
                    <w:b w:val="0"/>
                    <w:bCs w:val="0"/>
                    <w:caps w:val="0"/>
                  </w:rPr>
                </w:sdtEndPr>
                <w:sdtContent>
                  <w:p w:rsidR="001066E6" w:rsidRPr="00D21D95" w:rsidRDefault="001066E6" w:rsidP="005030FC">
                    <w:pPr>
                      <w:spacing w:line="276" w:lineRule="auto"/>
                      <w:rPr>
                        <w:rFonts w:asciiTheme="majorHAnsi" w:eastAsiaTheme="majorEastAsia" w:hAnsiTheme="majorHAnsi" w:cstheme="majorHAns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</w:pPr>
                    <w:r w:rsidRPr="00D21D95">
                      <w:rPr>
                        <w:rFonts w:asciiTheme="majorHAnsi" w:eastAsiaTheme="majorEastAsia" w:hAnsiTheme="majorHAnsi" w:cstheme="majorHAns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  <w:t xml:space="preserve">Tanjong Katong Girls' School </w:t>
                    </w:r>
                  </w:p>
                  <w:p w:rsidR="001066E6" w:rsidRPr="00D21D95" w:rsidRDefault="001066E6" w:rsidP="005030FC">
                    <w:pPr>
                      <w:spacing w:line="276" w:lineRule="auto"/>
                      <w:rPr>
                        <w:rFonts w:asciiTheme="majorHAnsi" w:hAnsiTheme="majorHAnsi" w:cstheme="majorHAnsi"/>
                        <w:b/>
                      </w:rPr>
                    </w:pPr>
                    <w:r w:rsidRPr="00D21D95">
                      <w:rPr>
                        <w:rFonts w:asciiTheme="majorHAnsi" w:hAnsiTheme="majorHAnsi" w:cstheme="majorHAnsi"/>
                        <w:b/>
                      </w:rPr>
                      <w:t xml:space="preserve">Jan 2006 - Dec 2009 </w:t>
                    </w:r>
                  </w:p>
                  <w:p w:rsidR="00364433" w:rsidRPr="00D21D95" w:rsidRDefault="001066E6" w:rsidP="005030FC">
                    <w:pPr>
                      <w:spacing w:line="276" w:lineRule="auto"/>
                      <w:rPr>
                        <w:rFonts w:asciiTheme="majorHAnsi" w:hAnsiTheme="majorHAnsi" w:cstheme="majorHAnsi"/>
                      </w:rPr>
                    </w:pPr>
                    <w:r w:rsidRPr="00D21D95">
                      <w:rPr>
                        <w:rFonts w:asciiTheme="majorHAnsi" w:hAnsiTheme="majorHAnsi" w:cstheme="majorHAnsi"/>
                      </w:rPr>
                      <w:t>GCE 'O’ Level Certificate</w:t>
                    </w:r>
                  </w:p>
                </w:sdtContent>
              </w:sdt>
            </w:sdtContent>
          </w:sdt>
        </w:tc>
      </w:tr>
      <w:tr w:rsidR="00364433" w:rsidRPr="00A5481C">
        <w:tc>
          <w:tcPr>
            <w:tcW w:w="1778" w:type="dxa"/>
          </w:tcPr>
          <w:p w:rsidR="00364433" w:rsidRPr="00A5481C" w:rsidRDefault="001062F6">
            <w:pPr>
              <w:pStyle w:val="Heading1"/>
              <w:rPr>
                <w:rFonts w:cstheme="majorHAnsi"/>
              </w:rPr>
            </w:pPr>
            <w:r>
              <w:rPr>
                <w:rFonts w:cstheme="majorHAnsi"/>
              </w:rPr>
              <w:t>Co-curricular activities</w:t>
            </w:r>
          </w:p>
        </w:tc>
        <w:tc>
          <w:tcPr>
            <w:tcW w:w="472" w:type="dxa"/>
          </w:tcPr>
          <w:p w:rsidR="00364433" w:rsidRPr="00D21D95" w:rsidRDefault="0036443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830" w:type="dxa"/>
          </w:tcPr>
          <w:p w:rsidR="00364433" w:rsidRPr="00D21D95" w:rsidRDefault="00695BD4" w:rsidP="00695BD4">
            <w:pPr>
              <w:pStyle w:val="ResumeText"/>
              <w:spacing w:line="276" w:lineRule="auto"/>
              <w:rPr>
                <w:rFonts w:asciiTheme="majorHAnsi" w:hAnsiTheme="majorHAnsi" w:cstheme="majorHAnsi"/>
                <w:b/>
              </w:rPr>
            </w:pPr>
            <w:r w:rsidRPr="00D21D95">
              <w:rPr>
                <w:rFonts w:asciiTheme="majorHAnsi" w:hAnsiTheme="majorHAnsi" w:cstheme="majorHAnsi"/>
                <w:b/>
              </w:rPr>
              <w:t>Cheerleading</w:t>
            </w:r>
          </w:p>
          <w:p w:rsidR="00695BD4" w:rsidRPr="00D21D95" w:rsidRDefault="00695BD4" w:rsidP="00695BD4">
            <w:pPr>
              <w:spacing w:line="276" w:lineRule="auto"/>
              <w:rPr>
                <w:rFonts w:asciiTheme="majorHAnsi" w:hAnsiTheme="majorHAnsi" w:cstheme="majorHAnsi"/>
                <w:b/>
              </w:rPr>
            </w:pPr>
            <w:r w:rsidRPr="00D21D95">
              <w:rPr>
                <w:rFonts w:asciiTheme="majorHAnsi" w:hAnsiTheme="majorHAnsi" w:cstheme="majorHAnsi"/>
                <w:b/>
              </w:rPr>
              <w:t>Sep 2012 - Feb 2015</w:t>
            </w:r>
          </w:p>
          <w:p w:rsidR="00695BD4" w:rsidRPr="00D21D95" w:rsidRDefault="00695BD4" w:rsidP="00695BD4">
            <w:pPr>
              <w:pStyle w:val="ResumeText"/>
              <w:spacing w:line="276" w:lineRule="auto"/>
              <w:rPr>
                <w:rFonts w:asciiTheme="majorHAnsi" w:hAnsiTheme="majorHAnsi" w:cstheme="majorHAnsi"/>
              </w:rPr>
            </w:pPr>
            <w:r w:rsidRPr="00D21D95">
              <w:rPr>
                <w:rFonts w:asciiTheme="majorHAnsi" w:hAnsiTheme="majorHAnsi" w:cstheme="majorHAnsi"/>
              </w:rPr>
              <w:t xml:space="preserve">Displayed teamwork, resilience and sportsmanship. </w:t>
            </w:r>
          </w:p>
          <w:p w:rsidR="00695BD4" w:rsidRPr="00D21D95" w:rsidRDefault="00695BD4" w:rsidP="00695BD4">
            <w:pPr>
              <w:pStyle w:val="ResumeText"/>
              <w:spacing w:line="276" w:lineRule="auto"/>
              <w:rPr>
                <w:rFonts w:asciiTheme="majorHAnsi" w:hAnsiTheme="majorHAnsi" w:cstheme="majorHAnsi"/>
              </w:rPr>
            </w:pPr>
            <w:r w:rsidRPr="00D21D95">
              <w:rPr>
                <w:rFonts w:asciiTheme="majorHAnsi" w:hAnsiTheme="majorHAnsi" w:cstheme="majorHAnsi"/>
              </w:rPr>
              <w:t>Represented Hall of Residence 9 (2013 - 2014) and Hall of Residence 11 (2015) in the annual Inter-Hall Cheerleading Competitions.</w:t>
            </w:r>
          </w:p>
          <w:p w:rsidR="00695BD4" w:rsidRPr="00D21D95" w:rsidRDefault="00695BD4" w:rsidP="00695BD4">
            <w:pPr>
              <w:pStyle w:val="ResumeText"/>
              <w:spacing w:line="276" w:lineRule="auto"/>
              <w:rPr>
                <w:rFonts w:asciiTheme="majorHAnsi" w:hAnsiTheme="majorHAnsi" w:cstheme="majorHAnsi"/>
              </w:rPr>
            </w:pPr>
          </w:p>
          <w:p w:rsidR="00695BD4" w:rsidRPr="00D21D95" w:rsidRDefault="00695BD4" w:rsidP="00695BD4">
            <w:pPr>
              <w:pStyle w:val="ResumeText"/>
              <w:spacing w:line="276" w:lineRule="auto"/>
              <w:rPr>
                <w:rFonts w:asciiTheme="majorHAnsi" w:hAnsiTheme="majorHAnsi" w:cstheme="majorHAnsi"/>
                <w:b/>
              </w:rPr>
            </w:pPr>
            <w:r w:rsidRPr="00D21D95">
              <w:rPr>
                <w:rFonts w:asciiTheme="majorHAnsi" w:hAnsiTheme="majorHAnsi" w:cstheme="majorHAnsi"/>
                <w:b/>
              </w:rPr>
              <w:t>Chinese Orchestra</w:t>
            </w:r>
          </w:p>
          <w:p w:rsidR="00695BD4" w:rsidRPr="00D21D95" w:rsidRDefault="00695BD4" w:rsidP="00695BD4">
            <w:pPr>
              <w:spacing w:line="276" w:lineRule="auto"/>
              <w:rPr>
                <w:rFonts w:asciiTheme="majorHAnsi" w:hAnsiTheme="majorHAnsi" w:cstheme="majorHAnsi"/>
                <w:b/>
              </w:rPr>
            </w:pPr>
            <w:r w:rsidRPr="00D21D95">
              <w:rPr>
                <w:rFonts w:asciiTheme="majorHAnsi" w:hAnsiTheme="majorHAnsi" w:cstheme="majorHAnsi"/>
                <w:b/>
              </w:rPr>
              <w:t>Jan 2010 - Dec 2011</w:t>
            </w:r>
          </w:p>
          <w:p w:rsidR="00695BD4" w:rsidRPr="00D21D95" w:rsidRDefault="00695BD4" w:rsidP="00695BD4">
            <w:pPr>
              <w:pStyle w:val="ResumeText"/>
              <w:spacing w:line="276" w:lineRule="auto"/>
              <w:rPr>
                <w:rFonts w:asciiTheme="majorHAnsi" w:hAnsiTheme="majorHAnsi" w:cstheme="majorHAnsi"/>
              </w:rPr>
            </w:pPr>
            <w:r w:rsidRPr="00D21D95">
              <w:rPr>
                <w:rFonts w:asciiTheme="majorHAnsi" w:hAnsiTheme="majorHAnsi" w:cstheme="majorHAnsi"/>
              </w:rPr>
              <w:t xml:space="preserve">Displayed teamwork and perseverance. </w:t>
            </w:r>
          </w:p>
          <w:p w:rsidR="00695BD4" w:rsidRPr="00D21D95" w:rsidRDefault="00695BD4" w:rsidP="00695BD4">
            <w:pPr>
              <w:pStyle w:val="ResumeText"/>
              <w:spacing w:line="276" w:lineRule="auto"/>
              <w:rPr>
                <w:rFonts w:asciiTheme="majorHAnsi" w:hAnsiTheme="majorHAnsi" w:cstheme="majorHAnsi"/>
              </w:rPr>
            </w:pPr>
            <w:r w:rsidRPr="00D21D95">
              <w:rPr>
                <w:rFonts w:asciiTheme="majorHAnsi" w:hAnsiTheme="majorHAnsi" w:cstheme="majorHAnsi"/>
              </w:rPr>
              <w:t>Represented Victoria Junior College and attained a Silver award in the 2011 Singapore Youth Festival for Chinese Orchestra.</w:t>
            </w:r>
            <w:r w:rsidRPr="00D21D95">
              <w:rPr>
                <w:rFonts w:asciiTheme="majorHAnsi" w:hAnsiTheme="majorHAnsi" w:cstheme="majorHAnsi"/>
              </w:rPr>
              <w:tab/>
            </w:r>
            <w:r w:rsidRPr="00D21D95">
              <w:rPr>
                <w:rFonts w:asciiTheme="majorHAnsi" w:hAnsiTheme="majorHAnsi" w:cstheme="majorHAnsi"/>
              </w:rPr>
              <w:tab/>
            </w:r>
            <w:r w:rsidRPr="00D21D95">
              <w:rPr>
                <w:rFonts w:asciiTheme="majorHAnsi" w:hAnsiTheme="majorHAnsi" w:cstheme="majorHAnsi"/>
              </w:rPr>
              <w:tab/>
            </w:r>
            <w:r w:rsidRPr="00D21D95">
              <w:rPr>
                <w:rFonts w:asciiTheme="majorHAnsi" w:hAnsiTheme="majorHAnsi" w:cstheme="majorHAnsi"/>
              </w:rPr>
              <w:tab/>
            </w:r>
            <w:r w:rsidRPr="00D21D95">
              <w:rPr>
                <w:rFonts w:asciiTheme="majorHAnsi" w:hAnsiTheme="majorHAnsi" w:cstheme="majorHAnsi"/>
              </w:rPr>
              <w:tab/>
            </w:r>
            <w:r w:rsidRPr="00D21D95">
              <w:rPr>
                <w:rFonts w:asciiTheme="majorHAnsi" w:hAnsiTheme="majorHAnsi" w:cstheme="majorHAnsi"/>
              </w:rPr>
              <w:tab/>
            </w:r>
          </w:p>
          <w:p w:rsidR="00130A62" w:rsidRPr="00D21D95" w:rsidRDefault="00130A62" w:rsidP="00993724">
            <w:pPr>
              <w:pStyle w:val="ResumeText"/>
              <w:spacing w:line="276" w:lineRule="auto"/>
              <w:rPr>
                <w:rFonts w:asciiTheme="majorHAnsi" w:hAnsiTheme="majorHAnsi" w:cstheme="majorHAnsi"/>
                <w:b/>
              </w:rPr>
            </w:pPr>
            <w:r w:rsidRPr="00D21D95">
              <w:rPr>
                <w:rFonts w:asciiTheme="majorHAnsi" w:hAnsiTheme="majorHAnsi" w:cstheme="majorHAnsi"/>
                <w:b/>
              </w:rPr>
              <w:t>Guzheng Ensemble</w:t>
            </w:r>
          </w:p>
          <w:p w:rsidR="00B43D8F" w:rsidRPr="00D21D95" w:rsidRDefault="00695BD4" w:rsidP="00B43D8F">
            <w:pPr>
              <w:spacing w:line="276" w:lineRule="auto"/>
              <w:rPr>
                <w:rFonts w:asciiTheme="majorHAnsi" w:hAnsiTheme="majorHAnsi" w:cstheme="majorHAnsi"/>
                <w:b/>
              </w:rPr>
            </w:pPr>
            <w:r w:rsidRPr="00D21D95">
              <w:rPr>
                <w:rFonts w:asciiTheme="majorHAnsi" w:hAnsiTheme="majorHAnsi" w:cstheme="majorHAnsi"/>
                <w:b/>
              </w:rPr>
              <w:t>Jan 2010 - Dec 2011</w:t>
            </w:r>
          </w:p>
          <w:p w:rsidR="00695BD4" w:rsidRPr="00D21D95" w:rsidRDefault="00695BD4" w:rsidP="00695BD4">
            <w:pPr>
              <w:pStyle w:val="ResumeText"/>
              <w:spacing w:line="276" w:lineRule="auto"/>
              <w:rPr>
                <w:rFonts w:asciiTheme="majorHAnsi" w:hAnsiTheme="majorHAnsi" w:cstheme="majorHAnsi"/>
              </w:rPr>
            </w:pPr>
            <w:r w:rsidRPr="00D21D95">
              <w:rPr>
                <w:rFonts w:asciiTheme="majorHAnsi" w:hAnsiTheme="majorHAnsi" w:cstheme="majorHAnsi"/>
              </w:rPr>
              <w:t xml:space="preserve">Displayed teamwork and perseverance. </w:t>
            </w:r>
          </w:p>
          <w:p w:rsidR="00C569BE" w:rsidRPr="00D21D95" w:rsidRDefault="00695BD4" w:rsidP="00695BD4">
            <w:pPr>
              <w:pStyle w:val="ResumeText"/>
              <w:spacing w:line="276" w:lineRule="auto"/>
              <w:rPr>
                <w:rFonts w:asciiTheme="majorHAnsi" w:hAnsiTheme="majorHAnsi" w:cstheme="majorHAnsi"/>
              </w:rPr>
            </w:pPr>
            <w:r w:rsidRPr="00D21D95">
              <w:rPr>
                <w:rFonts w:asciiTheme="majorHAnsi" w:hAnsiTheme="majorHAnsi" w:cstheme="majorHAnsi"/>
              </w:rPr>
              <w:t>Represented Victoria Junior College and attained a Gold award in the 2011 Singapore Youth Festival for Guzheng ensemble.</w:t>
            </w:r>
            <w:r w:rsidRPr="00D21D95">
              <w:rPr>
                <w:rFonts w:asciiTheme="majorHAnsi" w:hAnsiTheme="majorHAnsi" w:cstheme="majorHAnsi"/>
              </w:rPr>
              <w:tab/>
            </w:r>
          </w:p>
          <w:p w:rsidR="00C569BE" w:rsidRPr="00D21D95" w:rsidRDefault="00C569BE" w:rsidP="00C569BE">
            <w:pPr>
              <w:pStyle w:val="ResumeText"/>
              <w:spacing w:line="276" w:lineRule="auto"/>
              <w:rPr>
                <w:rFonts w:asciiTheme="majorHAnsi" w:hAnsiTheme="majorHAnsi" w:cstheme="majorHAnsi"/>
              </w:rPr>
            </w:pPr>
            <w:r w:rsidRPr="00D21D95">
              <w:rPr>
                <w:rFonts w:asciiTheme="majorHAnsi" w:hAnsiTheme="majorHAnsi" w:cstheme="majorHAnsi"/>
              </w:rPr>
              <w:tab/>
            </w:r>
            <w:r w:rsidRPr="00D21D95">
              <w:rPr>
                <w:rFonts w:asciiTheme="majorHAnsi" w:hAnsiTheme="majorHAnsi" w:cstheme="majorHAnsi"/>
              </w:rPr>
              <w:tab/>
            </w:r>
            <w:r w:rsidRPr="00D21D95">
              <w:rPr>
                <w:rFonts w:asciiTheme="majorHAnsi" w:hAnsiTheme="majorHAnsi" w:cstheme="majorHAnsi"/>
              </w:rPr>
              <w:tab/>
            </w:r>
          </w:p>
          <w:p w:rsidR="005A2CC8" w:rsidRPr="00D21D95" w:rsidRDefault="005A2CC8" w:rsidP="00C569BE">
            <w:pPr>
              <w:pStyle w:val="ResumeText"/>
              <w:spacing w:line="276" w:lineRule="auto"/>
              <w:rPr>
                <w:rFonts w:asciiTheme="majorHAnsi" w:hAnsiTheme="majorHAnsi" w:cstheme="majorHAnsi"/>
                <w:b/>
              </w:rPr>
            </w:pPr>
          </w:p>
          <w:p w:rsidR="005A2CC8" w:rsidRPr="00D21D95" w:rsidRDefault="005A2CC8" w:rsidP="00C569BE">
            <w:pPr>
              <w:pStyle w:val="ResumeText"/>
              <w:spacing w:line="276" w:lineRule="auto"/>
              <w:rPr>
                <w:rFonts w:asciiTheme="majorHAnsi" w:hAnsiTheme="majorHAnsi" w:cstheme="majorHAnsi"/>
                <w:b/>
              </w:rPr>
            </w:pPr>
          </w:p>
          <w:p w:rsidR="005A2CC8" w:rsidRPr="00D21D95" w:rsidRDefault="005A2CC8" w:rsidP="00C569BE">
            <w:pPr>
              <w:pStyle w:val="ResumeText"/>
              <w:spacing w:line="276" w:lineRule="auto"/>
              <w:rPr>
                <w:rFonts w:asciiTheme="majorHAnsi" w:hAnsiTheme="majorHAnsi" w:cstheme="majorHAnsi"/>
                <w:b/>
              </w:rPr>
            </w:pPr>
          </w:p>
          <w:p w:rsidR="00C569BE" w:rsidRPr="00D21D95" w:rsidRDefault="00C569BE" w:rsidP="00C569BE">
            <w:pPr>
              <w:pStyle w:val="ResumeText"/>
              <w:spacing w:line="276" w:lineRule="auto"/>
              <w:rPr>
                <w:rFonts w:asciiTheme="majorHAnsi" w:hAnsiTheme="majorHAnsi" w:cstheme="majorHAnsi"/>
                <w:b/>
              </w:rPr>
            </w:pPr>
            <w:r w:rsidRPr="00D21D95">
              <w:rPr>
                <w:rFonts w:asciiTheme="majorHAnsi" w:hAnsiTheme="majorHAnsi" w:cstheme="majorHAnsi"/>
                <w:b/>
              </w:rPr>
              <w:lastRenderedPageBreak/>
              <w:t>Netball</w:t>
            </w:r>
          </w:p>
          <w:p w:rsidR="00C569BE" w:rsidRPr="00D21D95" w:rsidRDefault="00C569BE" w:rsidP="00C569BE">
            <w:pPr>
              <w:spacing w:line="276" w:lineRule="auto"/>
              <w:rPr>
                <w:rFonts w:asciiTheme="majorHAnsi" w:hAnsiTheme="majorHAnsi" w:cstheme="majorHAnsi"/>
                <w:b/>
              </w:rPr>
            </w:pPr>
            <w:r w:rsidRPr="00D21D95">
              <w:rPr>
                <w:rFonts w:asciiTheme="majorHAnsi" w:hAnsiTheme="majorHAnsi" w:cstheme="majorHAnsi"/>
                <w:b/>
              </w:rPr>
              <w:t>Jan 2006 - Dec 2009</w:t>
            </w:r>
          </w:p>
          <w:p w:rsidR="00C569BE" w:rsidRPr="00D21D95" w:rsidRDefault="00C569BE" w:rsidP="00C569BE">
            <w:pPr>
              <w:pStyle w:val="ResumeText"/>
              <w:spacing w:line="276" w:lineRule="auto"/>
              <w:rPr>
                <w:rFonts w:asciiTheme="majorHAnsi" w:hAnsiTheme="majorHAnsi" w:cstheme="majorHAnsi"/>
              </w:rPr>
            </w:pPr>
            <w:r w:rsidRPr="00D21D95">
              <w:rPr>
                <w:rFonts w:asciiTheme="majorHAnsi" w:hAnsiTheme="majorHAnsi" w:cstheme="majorHAnsi"/>
              </w:rPr>
              <w:t xml:space="preserve">Displayed teamwork and excellent sportsmanship. </w:t>
            </w:r>
          </w:p>
          <w:p w:rsidR="00695BD4" w:rsidRPr="00D21D95" w:rsidRDefault="00C569BE" w:rsidP="00C569BE">
            <w:pPr>
              <w:pStyle w:val="ResumeText"/>
              <w:spacing w:line="276" w:lineRule="auto"/>
              <w:rPr>
                <w:rFonts w:asciiTheme="majorHAnsi" w:hAnsiTheme="majorHAnsi" w:cstheme="majorHAnsi"/>
              </w:rPr>
            </w:pPr>
            <w:r w:rsidRPr="00D21D95">
              <w:rPr>
                <w:rFonts w:asciiTheme="majorHAnsi" w:hAnsiTheme="majorHAnsi" w:cstheme="majorHAnsi"/>
              </w:rPr>
              <w:t>Represented Tanjong Katong Girls’ School’s netball team.</w:t>
            </w:r>
            <w:r w:rsidRPr="00D21D95">
              <w:rPr>
                <w:rFonts w:asciiTheme="majorHAnsi" w:hAnsiTheme="majorHAnsi" w:cstheme="majorHAnsi"/>
              </w:rPr>
              <w:tab/>
            </w:r>
            <w:r w:rsidRPr="00D21D95">
              <w:rPr>
                <w:rFonts w:asciiTheme="majorHAnsi" w:hAnsiTheme="majorHAnsi" w:cstheme="majorHAnsi"/>
              </w:rPr>
              <w:tab/>
            </w:r>
          </w:p>
        </w:tc>
      </w:tr>
      <w:tr w:rsidR="00364433" w:rsidRPr="00A5481C">
        <w:tc>
          <w:tcPr>
            <w:tcW w:w="1778" w:type="dxa"/>
          </w:tcPr>
          <w:p w:rsidR="00364433" w:rsidRPr="00A5481C" w:rsidRDefault="00CA7329">
            <w:pPr>
              <w:pStyle w:val="Heading1"/>
              <w:rPr>
                <w:rFonts w:cstheme="majorHAnsi"/>
              </w:rPr>
            </w:pPr>
            <w:r>
              <w:rPr>
                <w:rFonts w:cstheme="majorHAnsi"/>
              </w:rPr>
              <w:lastRenderedPageBreak/>
              <w:t>Interests</w:t>
            </w:r>
          </w:p>
        </w:tc>
        <w:tc>
          <w:tcPr>
            <w:tcW w:w="472" w:type="dxa"/>
          </w:tcPr>
          <w:p w:rsidR="00364433" w:rsidRPr="00A5481C" w:rsidRDefault="0036443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830" w:type="dxa"/>
          </w:tcPr>
          <w:p w:rsidR="00364433" w:rsidRDefault="00CA7329" w:rsidP="00CA7329">
            <w:pPr>
              <w:pStyle w:val="ResumeTex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Baking</w:t>
            </w:r>
          </w:p>
          <w:p w:rsidR="00CA7329" w:rsidRDefault="00CA7329" w:rsidP="00CA7329">
            <w:pPr>
              <w:pStyle w:val="ResumeTex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Travelling</w:t>
            </w:r>
          </w:p>
          <w:p w:rsidR="009A7DC0" w:rsidRDefault="009A7DC0" w:rsidP="00CA7329">
            <w:pPr>
              <w:pStyle w:val="ResumeTex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Learning new sports</w:t>
            </w:r>
            <w:bookmarkStart w:id="0" w:name="_GoBack"/>
            <w:bookmarkEnd w:id="0"/>
          </w:p>
          <w:p w:rsidR="00CA7329" w:rsidRPr="00A5481C" w:rsidRDefault="00CA7329" w:rsidP="00CA7329">
            <w:pPr>
              <w:pStyle w:val="ResumeTex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Playing the Guzheng</w:t>
            </w:r>
          </w:p>
        </w:tc>
      </w:tr>
      <w:tr w:rsidR="00364433" w:rsidRPr="00A5481C">
        <w:tc>
          <w:tcPr>
            <w:tcW w:w="1778" w:type="dxa"/>
          </w:tcPr>
          <w:p w:rsidR="00364433" w:rsidRPr="00A5481C" w:rsidRDefault="00364433">
            <w:pPr>
              <w:pStyle w:val="Heading1"/>
              <w:rPr>
                <w:rFonts w:cstheme="majorHAnsi"/>
              </w:rPr>
            </w:pPr>
          </w:p>
        </w:tc>
        <w:tc>
          <w:tcPr>
            <w:tcW w:w="472" w:type="dxa"/>
          </w:tcPr>
          <w:p w:rsidR="00364433" w:rsidRPr="00A5481C" w:rsidRDefault="0036443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830" w:type="dxa"/>
          </w:tcPr>
          <w:p w:rsidR="00364433" w:rsidRPr="00A5481C" w:rsidRDefault="00364433">
            <w:pPr>
              <w:rPr>
                <w:rFonts w:asciiTheme="majorHAnsi" w:hAnsiTheme="majorHAnsi" w:cstheme="majorHAnsi"/>
              </w:rPr>
            </w:pPr>
          </w:p>
        </w:tc>
      </w:tr>
    </w:tbl>
    <w:p w:rsidR="00364433" w:rsidRPr="00A5481C" w:rsidRDefault="00364433">
      <w:pPr>
        <w:rPr>
          <w:rFonts w:asciiTheme="majorHAnsi" w:hAnsiTheme="majorHAnsi" w:cstheme="majorHAnsi"/>
        </w:rPr>
      </w:pPr>
    </w:p>
    <w:sectPr w:rsidR="00364433" w:rsidRPr="00A5481C"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56F2" w:rsidRDefault="00E556F2">
      <w:pPr>
        <w:spacing w:before="0" w:after="0" w:line="240" w:lineRule="auto"/>
      </w:pPr>
      <w:r>
        <w:separator/>
      </w:r>
    </w:p>
  </w:endnote>
  <w:endnote w:type="continuationSeparator" w:id="0">
    <w:p w:rsidR="00E556F2" w:rsidRDefault="00E556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56F2" w:rsidRDefault="00E556F2">
      <w:pPr>
        <w:spacing w:before="0" w:after="0" w:line="240" w:lineRule="auto"/>
      </w:pPr>
      <w:r>
        <w:separator/>
      </w:r>
    </w:p>
  </w:footnote>
  <w:footnote w:type="continuationSeparator" w:id="0">
    <w:p w:rsidR="00E556F2" w:rsidRDefault="00E556F2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6F2"/>
    <w:rsid w:val="000131CF"/>
    <w:rsid w:val="00091F76"/>
    <w:rsid w:val="001062F6"/>
    <w:rsid w:val="001066E6"/>
    <w:rsid w:val="00130A62"/>
    <w:rsid w:val="001520F0"/>
    <w:rsid w:val="001C17B5"/>
    <w:rsid w:val="00250A2C"/>
    <w:rsid w:val="002E4FA1"/>
    <w:rsid w:val="002E6238"/>
    <w:rsid w:val="003107DB"/>
    <w:rsid w:val="003145FF"/>
    <w:rsid w:val="00315FD4"/>
    <w:rsid w:val="00364433"/>
    <w:rsid w:val="003865FA"/>
    <w:rsid w:val="003B47E3"/>
    <w:rsid w:val="004D569B"/>
    <w:rsid w:val="005030FC"/>
    <w:rsid w:val="005048F5"/>
    <w:rsid w:val="00545AE3"/>
    <w:rsid w:val="005A2CC8"/>
    <w:rsid w:val="005A5426"/>
    <w:rsid w:val="00691676"/>
    <w:rsid w:val="00695BD4"/>
    <w:rsid w:val="006E2F09"/>
    <w:rsid w:val="007F2ECC"/>
    <w:rsid w:val="008474F6"/>
    <w:rsid w:val="00884B70"/>
    <w:rsid w:val="009404EC"/>
    <w:rsid w:val="00967EBD"/>
    <w:rsid w:val="00993724"/>
    <w:rsid w:val="009A7DC0"/>
    <w:rsid w:val="00A0259A"/>
    <w:rsid w:val="00A5481C"/>
    <w:rsid w:val="00A673CB"/>
    <w:rsid w:val="00AD58C0"/>
    <w:rsid w:val="00B43D8F"/>
    <w:rsid w:val="00BB7915"/>
    <w:rsid w:val="00C569BE"/>
    <w:rsid w:val="00CA7329"/>
    <w:rsid w:val="00CD6380"/>
    <w:rsid w:val="00D12256"/>
    <w:rsid w:val="00D21D95"/>
    <w:rsid w:val="00E5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chartTrackingRefBased/>
  <w15:docId w15:val="{1A3D8A84-A65E-4888-AAFD-6DE8BF6E5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CBE08E9E7DC49B0B29F95F5BEAC73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3C7955-ACF5-4944-97DE-14871B67AD62}"/>
      </w:docPartPr>
      <w:docPartBody>
        <w:p w:rsidR="002007D1" w:rsidRDefault="002007D1">
          <w:pPr>
            <w:pStyle w:val="6CBE08E9E7DC49B0B29F95F5BEAC734C"/>
          </w:pPr>
          <w:r>
            <w:t>[Street Address]</w:t>
          </w:r>
        </w:p>
      </w:docPartBody>
    </w:docPart>
    <w:docPart>
      <w:docPartPr>
        <w:name w:val="417E4E94D8A0450FB2DD80837D77BE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CB5C5-EF96-4097-B9B2-AD04C83E369C}"/>
      </w:docPartPr>
      <w:docPartBody>
        <w:p w:rsidR="002007D1" w:rsidRDefault="002007D1">
          <w:pPr>
            <w:pStyle w:val="417E4E94D8A0450FB2DD80837D77BE41"/>
          </w:pPr>
          <w:r>
            <w:t>[City, ST ZIP Code]</w:t>
          </w:r>
        </w:p>
      </w:docPartBody>
    </w:docPart>
    <w:docPart>
      <w:docPartPr>
        <w:name w:val="70351A8451B743D091FA2064E6666C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189E3D-B7E6-4C25-B878-FD95B2B66E5A}"/>
      </w:docPartPr>
      <w:docPartBody>
        <w:p w:rsidR="002007D1" w:rsidRDefault="002007D1">
          <w:pPr>
            <w:pStyle w:val="70351A8451B743D091FA2064E6666C81"/>
          </w:pPr>
          <w:r>
            <w:t>[Telephone]</w:t>
          </w:r>
        </w:p>
      </w:docPartBody>
    </w:docPart>
    <w:docPart>
      <w:docPartPr>
        <w:name w:val="2571DE10C8C044A5B954110C4482AE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5415C-867D-4EDF-A647-64270F870EEE}"/>
      </w:docPartPr>
      <w:docPartBody>
        <w:p w:rsidR="002007D1" w:rsidRDefault="002007D1">
          <w:pPr>
            <w:pStyle w:val="2571DE10C8C044A5B954110C4482AE7F"/>
          </w:pPr>
          <w:r>
            <w:t>[Website]</w:t>
          </w:r>
        </w:p>
      </w:docPartBody>
    </w:docPart>
    <w:docPart>
      <w:docPartPr>
        <w:name w:val="938301418026459DB17815E14216E9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C2FBC-1FE2-4A52-A156-407ACFF2E131}"/>
      </w:docPartPr>
      <w:docPartBody>
        <w:p w:rsidR="002007D1" w:rsidRDefault="002007D1">
          <w:pPr>
            <w:pStyle w:val="938301418026459DB17815E14216E9C9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40B845B4E5194F64A4B69941DB98FB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3E097-CFB2-48AE-8618-A6777BC6E09C}"/>
      </w:docPartPr>
      <w:docPartBody>
        <w:p w:rsidR="002007D1" w:rsidRDefault="002007D1">
          <w:pPr>
            <w:pStyle w:val="40B845B4E5194F64A4B69941DB98FB25"/>
          </w:pPr>
          <w:r>
            <w:t>[Your Name]</w:t>
          </w:r>
        </w:p>
      </w:docPartBody>
    </w:docPart>
    <w:docPart>
      <w:docPartPr>
        <w:name w:val="A3602CD6472A4EBCBE092046DAA2DE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777F9A-C0DD-42A0-B25D-542C0FCC5D79}"/>
      </w:docPartPr>
      <w:docPartBody>
        <w:p w:rsidR="002007D1" w:rsidRDefault="002007D1">
          <w:pPr>
            <w:pStyle w:val="A3602CD6472A4EBCBE092046DAA2DE2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7B5F6C1FF3B438BA2DA3915104DC9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C72615-239E-40F9-97BA-79B18B2706BC}"/>
      </w:docPartPr>
      <w:docPartBody>
        <w:p w:rsidR="00494E7D" w:rsidRDefault="002007D1" w:rsidP="002007D1">
          <w:pPr>
            <w:pStyle w:val="A7B5F6C1FF3B438BA2DA3915104DC96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570DAF9EE9B4726BE0DD40F628E87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85B0D9-5AFA-4D06-8B49-5184237E46D1}"/>
      </w:docPartPr>
      <w:docPartBody>
        <w:p w:rsidR="00494E7D" w:rsidRDefault="002007D1" w:rsidP="002007D1">
          <w:pPr>
            <w:pStyle w:val="F570DAF9EE9B4726BE0DD40F628E874C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7D1"/>
    <w:rsid w:val="002007D1"/>
    <w:rsid w:val="0049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BE08E9E7DC49B0B29F95F5BEAC734C">
    <w:name w:val="6CBE08E9E7DC49B0B29F95F5BEAC734C"/>
  </w:style>
  <w:style w:type="paragraph" w:customStyle="1" w:styleId="417E4E94D8A0450FB2DD80837D77BE41">
    <w:name w:val="417E4E94D8A0450FB2DD80837D77BE41"/>
  </w:style>
  <w:style w:type="paragraph" w:customStyle="1" w:styleId="70351A8451B743D091FA2064E6666C81">
    <w:name w:val="70351A8451B743D091FA2064E6666C81"/>
  </w:style>
  <w:style w:type="paragraph" w:customStyle="1" w:styleId="2571DE10C8C044A5B954110C4482AE7F">
    <w:name w:val="2571DE10C8C044A5B954110C4482AE7F"/>
  </w:style>
  <w:style w:type="character" w:styleId="Emphasis">
    <w:name w:val="Emphasis"/>
    <w:basedOn w:val="DefaultParagraphFont"/>
    <w:uiPriority w:val="2"/>
    <w:unhideWhenUsed/>
    <w:qFormat/>
    <w:rPr>
      <w:color w:val="5B9BD5" w:themeColor="accent1"/>
    </w:rPr>
  </w:style>
  <w:style w:type="paragraph" w:customStyle="1" w:styleId="938301418026459DB17815E14216E9C9">
    <w:name w:val="938301418026459DB17815E14216E9C9"/>
  </w:style>
  <w:style w:type="paragraph" w:customStyle="1" w:styleId="40B845B4E5194F64A4B69941DB98FB25">
    <w:name w:val="40B845B4E5194F64A4B69941DB98FB25"/>
  </w:style>
  <w:style w:type="paragraph" w:customStyle="1" w:styleId="696A2050F5F140A1A374287A315C68E2">
    <w:name w:val="696A2050F5F140A1A374287A315C68E2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  <w:lang w:val="en-US" w:eastAsia="en-US"/>
    </w:rPr>
  </w:style>
  <w:style w:type="paragraph" w:customStyle="1" w:styleId="683EE15289144A03B0A6810685F9240B">
    <w:name w:val="683EE15289144A03B0A6810685F9240B"/>
  </w:style>
  <w:style w:type="character" w:styleId="PlaceholderText">
    <w:name w:val="Placeholder Text"/>
    <w:basedOn w:val="DefaultParagraphFont"/>
    <w:uiPriority w:val="99"/>
    <w:semiHidden/>
    <w:rsid w:val="002007D1"/>
    <w:rPr>
      <w:color w:val="808080"/>
    </w:rPr>
  </w:style>
  <w:style w:type="paragraph" w:customStyle="1" w:styleId="A3602CD6472A4EBCBE092046DAA2DE2D">
    <w:name w:val="A3602CD6472A4EBCBE092046DAA2DE2D"/>
  </w:style>
  <w:style w:type="paragraph" w:customStyle="1" w:styleId="7A50A523D76C41DF83F47F319425F8D8">
    <w:name w:val="7A50A523D76C41DF83F47F319425F8D8"/>
  </w:style>
  <w:style w:type="paragraph" w:customStyle="1" w:styleId="4E4FCD8FDB6D40489126F28A0FA51B61">
    <w:name w:val="4E4FCD8FDB6D40489126F28A0FA51B61"/>
  </w:style>
  <w:style w:type="paragraph" w:customStyle="1" w:styleId="BF403EF37602465EA82B379F762C4520">
    <w:name w:val="BF403EF37602465EA82B379F762C4520"/>
  </w:style>
  <w:style w:type="paragraph" w:customStyle="1" w:styleId="F5804EA90C834010AF74A8F74FC9F90B">
    <w:name w:val="F5804EA90C834010AF74A8F74FC9F90B"/>
  </w:style>
  <w:style w:type="paragraph" w:customStyle="1" w:styleId="C3164A19D38341D2B624B26F49417A66">
    <w:name w:val="C3164A19D38341D2B624B26F49417A66"/>
  </w:style>
  <w:style w:type="paragraph" w:customStyle="1" w:styleId="BCA8BFDE5DD145B49B9F326EBF4986C4">
    <w:name w:val="BCA8BFDE5DD145B49B9F326EBF4986C4"/>
  </w:style>
  <w:style w:type="paragraph" w:customStyle="1" w:styleId="858A273CE6434A458F576DF8AABF9C5E">
    <w:name w:val="858A273CE6434A458F576DF8AABF9C5E"/>
  </w:style>
  <w:style w:type="paragraph" w:customStyle="1" w:styleId="DD3BCE8965244C42B534E8FEC24BFE0A">
    <w:name w:val="DD3BCE8965244C42B534E8FEC24BFE0A"/>
  </w:style>
  <w:style w:type="paragraph" w:customStyle="1" w:styleId="6E4613EC60054FE9A7222252CB35718D">
    <w:name w:val="6E4613EC60054FE9A7222252CB35718D"/>
  </w:style>
  <w:style w:type="paragraph" w:customStyle="1" w:styleId="E5D61051780F445C8067F8A3B2C8FC05">
    <w:name w:val="E5D61051780F445C8067F8A3B2C8FC05"/>
  </w:style>
  <w:style w:type="paragraph" w:customStyle="1" w:styleId="9887D60F9E734E8585753A8615E167F1">
    <w:name w:val="9887D60F9E734E8585753A8615E167F1"/>
    <w:rsid w:val="002007D1"/>
  </w:style>
  <w:style w:type="paragraph" w:customStyle="1" w:styleId="A7B5F6C1FF3B438BA2DA3915104DC960">
    <w:name w:val="A7B5F6C1FF3B438BA2DA3915104DC960"/>
    <w:rsid w:val="002007D1"/>
  </w:style>
  <w:style w:type="paragraph" w:customStyle="1" w:styleId="79238065385A401D95AFF057A5DBBF72">
    <w:name w:val="79238065385A401D95AFF057A5DBBF72"/>
    <w:rsid w:val="002007D1"/>
  </w:style>
  <w:style w:type="paragraph" w:customStyle="1" w:styleId="F570DAF9EE9B4726BE0DD40F628E874C">
    <w:name w:val="F570DAF9EE9B4726BE0DD40F628E874C"/>
    <w:rsid w:val="002007D1"/>
  </w:style>
  <w:style w:type="paragraph" w:customStyle="1" w:styleId="4DC58C40189540078A65FD49F2008062">
    <w:name w:val="4DC58C40189540078A65FD49F2008062"/>
    <w:rsid w:val="002007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5 Tanah Merah Kechil Road #12-03, Singapore 466665</CompanyAddress>
  <CompanyPhone>3 August 1993 (Age: 24)</CompanyPhone>
  <CompanyFax/>
  <CompanyEmail>steffimys@hotmail.com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D2CD99-C505-4B9D-982A-0AB94ACB7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51</TotalTime>
  <Pages>3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Mun YIN SEIN, Steffi </dc:creator>
  <cp:keywords>+65-91992949 (mobile)</cp:keywords>
  <cp:lastModifiedBy>Mun, Steffi (SG/AUDIT REC&amp;T)</cp:lastModifiedBy>
  <cp:revision>43</cp:revision>
  <dcterms:created xsi:type="dcterms:W3CDTF">2017-07-12T01:19:00Z</dcterms:created>
  <dcterms:modified xsi:type="dcterms:W3CDTF">2017-07-12T02:53:00Z</dcterms:modified>
  <cp:category>Singaporean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